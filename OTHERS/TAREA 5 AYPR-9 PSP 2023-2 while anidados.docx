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A9641" w14:textId="77777777" w:rsidR="00952136" w:rsidRPr="00C955E8" w:rsidRDefault="00585D5C" w:rsidP="00952136">
      <w:pPr>
        <w:pStyle w:val="Ttulo"/>
        <w:rPr>
          <w:rFonts w:ascii="Times New Roman" w:hAnsi="Times New Roman"/>
          <w:smallCaps/>
          <w:sz w:val="28"/>
          <w:szCs w:val="28"/>
        </w:rPr>
      </w:pPr>
      <w:r>
        <w:rPr>
          <w:rFonts w:ascii="Times New Roman" w:hAnsi="Times New Roman"/>
          <w:smallCaps/>
          <w:sz w:val="28"/>
          <w:szCs w:val="28"/>
        </w:rPr>
        <w:t xml:space="preserve">Universidad </w:t>
      </w:r>
      <w:r w:rsidR="00952136" w:rsidRPr="00C955E8">
        <w:rPr>
          <w:rFonts w:ascii="Times New Roman" w:hAnsi="Times New Roman"/>
          <w:smallCaps/>
          <w:sz w:val="28"/>
          <w:szCs w:val="28"/>
        </w:rPr>
        <w:t>Escuela Colombiana de Ingeniería</w:t>
      </w:r>
    </w:p>
    <w:p w14:paraId="597325EF" w14:textId="77777777" w:rsidR="00952136" w:rsidRPr="00523508" w:rsidRDefault="00952136" w:rsidP="00952136">
      <w:pPr>
        <w:jc w:val="both"/>
        <w:rPr>
          <w:b/>
          <w:sz w:val="16"/>
          <w:szCs w:val="16"/>
        </w:rPr>
      </w:pPr>
    </w:p>
    <w:p w14:paraId="3183385D" w14:textId="77777777" w:rsidR="00CA52E2" w:rsidRDefault="00CA52E2" w:rsidP="00CA52E2">
      <w:pPr>
        <w:ind w:left="1276" w:hanging="1276"/>
        <w:jc w:val="both"/>
        <w:rPr>
          <w:sz w:val="24"/>
          <w:szCs w:val="24"/>
        </w:rPr>
      </w:pPr>
      <w:r w:rsidRPr="004440BC">
        <w:rPr>
          <w:b/>
          <w:sz w:val="24"/>
        </w:rPr>
        <w:t>Asignatura:</w:t>
      </w:r>
      <w:r w:rsidRPr="004440BC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  <w:szCs w:val="24"/>
        </w:rPr>
        <w:t>Algoritmos y p</w:t>
      </w:r>
      <w:r w:rsidRPr="004440BC">
        <w:rPr>
          <w:sz w:val="24"/>
          <w:szCs w:val="24"/>
        </w:rPr>
        <w:t>rogramación</w:t>
      </w:r>
      <w:r>
        <w:rPr>
          <w:sz w:val="24"/>
          <w:szCs w:val="24"/>
        </w:rPr>
        <w:t xml:space="preserve"> </w:t>
      </w:r>
      <w:r w:rsidRPr="004440BC">
        <w:rPr>
          <w:sz w:val="24"/>
          <w:szCs w:val="24"/>
        </w:rPr>
        <w:t>(</w:t>
      </w:r>
      <w:r>
        <w:rPr>
          <w:sz w:val="24"/>
          <w:szCs w:val="24"/>
        </w:rPr>
        <w:t>AYPR</w:t>
      </w:r>
      <w:r w:rsidRPr="004440BC">
        <w:rPr>
          <w:sz w:val="24"/>
          <w:szCs w:val="24"/>
        </w:rPr>
        <w:t>)</w:t>
      </w:r>
    </w:p>
    <w:p w14:paraId="121608E7" w14:textId="77777777" w:rsidR="00952136" w:rsidRPr="004440BC" w:rsidRDefault="00952136" w:rsidP="00952136">
      <w:pPr>
        <w:jc w:val="both"/>
        <w:rPr>
          <w:sz w:val="24"/>
        </w:rPr>
      </w:pPr>
      <w:r w:rsidRPr="004440BC">
        <w:rPr>
          <w:b/>
          <w:sz w:val="24"/>
        </w:rPr>
        <w:t>Profesora:</w:t>
      </w:r>
      <w:r w:rsidRPr="004440BC">
        <w:rPr>
          <w:sz w:val="24"/>
        </w:rPr>
        <w:t xml:space="preserve"> </w:t>
      </w:r>
      <w:r>
        <w:rPr>
          <w:sz w:val="24"/>
        </w:rPr>
        <w:tab/>
      </w:r>
      <w:r w:rsidR="00683910">
        <w:rPr>
          <w:sz w:val="24"/>
        </w:rPr>
        <w:t>I</w:t>
      </w:r>
      <w:r w:rsidRPr="004440BC">
        <w:rPr>
          <w:sz w:val="24"/>
        </w:rPr>
        <w:t>ngeniera Patricia Salazar Perdomo</w:t>
      </w:r>
      <w:r w:rsidRPr="004440BC">
        <w:rPr>
          <w:sz w:val="24"/>
        </w:rPr>
        <w:tab/>
      </w:r>
      <w:r w:rsidRPr="004440BC">
        <w:rPr>
          <w:sz w:val="24"/>
        </w:rPr>
        <w:tab/>
      </w:r>
      <w:r w:rsidRPr="004440BC">
        <w:rPr>
          <w:sz w:val="24"/>
        </w:rPr>
        <w:tab/>
      </w:r>
      <w:r w:rsidRPr="004440BC">
        <w:rPr>
          <w:sz w:val="24"/>
        </w:rPr>
        <w:tab/>
        <w:t xml:space="preserve"> </w:t>
      </w:r>
    </w:p>
    <w:p w14:paraId="5CB010DA" w14:textId="7EC973A0" w:rsidR="00E041FF" w:rsidRPr="004440BC" w:rsidRDefault="00E041FF" w:rsidP="00E041FF">
      <w:pPr>
        <w:jc w:val="both"/>
        <w:rPr>
          <w:sz w:val="24"/>
        </w:rPr>
      </w:pPr>
      <w:r w:rsidRPr="004440BC">
        <w:rPr>
          <w:b/>
          <w:sz w:val="24"/>
        </w:rPr>
        <w:t>Fecha:</w:t>
      </w:r>
      <w:r w:rsidRPr="004440BC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>8</w:t>
      </w:r>
      <w:r>
        <w:rPr>
          <w:sz w:val="24"/>
        </w:rPr>
        <w:t xml:space="preserve"> de septiembre de 2023</w:t>
      </w:r>
      <w:r>
        <w:rPr>
          <w:sz w:val="24"/>
        </w:rPr>
        <w:tab/>
      </w:r>
      <w:r>
        <w:rPr>
          <w:sz w:val="24"/>
        </w:rPr>
        <w:tab/>
        <w:t xml:space="preserve">    </w:t>
      </w:r>
    </w:p>
    <w:p w14:paraId="6983575B" w14:textId="77777777" w:rsidR="00E041FF" w:rsidRDefault="00E041FF" w:rsidP="00E041FF">
      <w:pPr>
        <w:jc w:val="both"/>
        <w:rPr>
          <w:color w:val="000000" w:themeColor="text1"/>
          <w:sz w:val="24"/>
        </w:rPr>
      </w:pPr>
      <w:r w:rsidRPr="004440BC">
        <w:rPr>
          <w:b/>
          <w:sz w:val="24"/>
        </w:rPr>
        <w:t>Ref.:</w:t>
      </w:r>
      <w:r w:rsidRPr="004440BC"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 xml:space="preserve">Tarea No. 5. </w:t>
      </w:r>
      <w:r>
        <w:rPr>
          <w:color w:val="000000" w:themeColor="text1"/>
          <w:sz w:val="24"/>
        </w:rPr>
        <w:t xml:space="preserve">Estructuras </w:t>
      </w:r>
      <w:proofErr w:type="spellStart"/>
      <w:r>
        <w:rPr>
          <w:rFonts w:ascii="Tahoma" w:hAnsi="Tahoma" w:cs="Tahoma"/>
          <w:color w:val="000000" w:themeColor="text1"/>
          <w:sz w:val="24"/>
        </w:rPr>
        <w:t>while</w:t>
      </w:r>
      <w:proofErr w:type="spellEnd"/>
      <w:r>
        <w:rPr>
          <w:rFonts w:ascii="Tahoma" w:hAnsi="Tahoma" w:cs="Tahom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anidadas.</w:t>
      </w:r>
    </w:p>
    <w:p w14:paraId="6EBB27EE" w14:textId="77777777" w:rsidR="00E041FF" w:rsidRPr="008D7EAB" w:rsidRDefault="00E041FF" w:rsidP="00E041FF">
      <w:pPr>
        <w:ind w:left="709" w:firstLine="709"/>
        <w:jc w:val="both"/>
        <w:rPr>
          <w:b/>
          <w:color w:val="000099"/>
          <w:sz w:val="16"/>
          <w:szCs w:val="16"/>
        </w:rPr>
      </w:pPr>
    </w:p>
    <w:p w14:paraId="1CF7C88E" w14:textId="77777777" w:rsidR="00E041FF" w:rsidRPr="008D7EAB" w:rsidRDefault="00E041FF" w:rsidP="00E041FF">
      <w:pPr>
        <w:pStyle w:val="Prrafodelista"/>
        <w:numPr>
          <w:ilvl w:val="0"/>
          <w:numId w:val="15"/>
        </w:numPr>
        <w:ind w:right="49"/>
        <w:rPr>
          <w:rFonts w:ascii="Arial Narrow" w:hAnsi="Arial Narrow"/>
          <w:color w:val="000099"/>
          <w:sz w:val="16"/>
          <w:szCs w:val="16"/>
        </w:rPr>
      </w:pPr>
      <w:r w:rsidRPr="008D7EAB">
        <w:rPr>
          <w:color w:val="000099"/>
          <w:sz w:val="16"/>
          <w:szCs w:val="16"/>
        </w:rPr>
        <w:t>Cada archivo se debe llamar T</w:t>
      </w:r>
      <w:proofErr w:type="gramStart"/>
      <w:r>
        <w:rPr>
          <w:color w:val="000099"/>
          <w:sz w:val="16"/>
          <w:szCs w:val="16"/>
        </w:rPr>
        <w:t>5</w:t>
      </w:r>
      <w:r w:rsidRPr="008D7EAB">
        <w:rPr>
          <w:color w:val="000099"/>
          <w:sz w:val="16"/>
          <w:szCs w:val="16"/>
        </w:rPr>
        <w:t>.#</w:t>
      </w:r>
      <w:proofErr w:type="gramEnd"/>
      <w:r w:rsidRPr="008D7EAB">
        <w:rPr>
          <w:color w:val="000099"/>
          <w:sz w:val="16"/>
          <w:szCs w:val="16"/>
        </w:rPr>
        <w:t xml:space="preserve"> apellidos nombre. </w:t>
      </w:r>
    </w:p>
    <w:p w14:paraId="68D5A30F" w14:textId="77777777" w:rsidR="00E041FF" w:rsidRPr="008D7EAB" w:rsidRDefault="00E041FF" w:rsidP="00E041FF">
      <w:pPr>
        <w:ind w:right="49" w:firstLine="360"/>
        <w:rPr>
          <w:rFonts w:ascii="Arial Narrow" w:hAnsi="Arial Narrow"/>
          <w:color w:val="000099"/>
          <w:sz w:val="16"/>
          <w:szCs w:val="16"/>
        </w:rPr>
      </w:pPr>
      <w:r w:rsidRPr="008D7EAB">
        <w:rPr>
          <w:rFonts w:ascii="Arial Narrow" w:hAnsi="Arial Narrow"/>
          <w:color w:val="000099"/>
          <w:sz w:val="16"/>
          <w:szCs w:val="16"/>
        </w:rPr>
        <w:t xml:space="preserve">El archivo comprimido que publiquen se debe llamar </w:t>
      </w:r>
      <w:r w:rsidRPr="008D7EAB">
        <w:rPr>
          <w:color w:val="000099"/>
          <w:sz w:val="16"/>
          <w:szCs w:val="16"/>
        </w:rPr>
        <w:t>T</w:t>
      </w:r>
      <w:r>
        <w:rPr>
          <w:color w:val="000099"/>
          <w:sz w:val="16"/>
          <w:szCs w:val="16"/>
        </w:rPr>
        <w:t>5</w:t>
      </w:r>
      <w:r w:rsidRPr="008D7EAB">
        <w:rPr>
          <w:color w:val="000099"/>
          <w:sz w:val="16"/>
          <w:szCs w:val="16"/>
        </w:rPr>
        <w:t xml:space="preserve"> apellidos nombre</w:t>
      </w:r>
    </w:p>
    <w:p w14:paraId="2C4437DE" w14:textId="77777777" w:rsidR="007D3025" w:rsidRPr="008D7EAB" w:rsidRDefault="007D3025" w:rsidP="007D302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</w:pPr>
      <w:r w:rsidRPr="008D7EAB"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  <w:t xml:space="preserve">Escribir mensajes claros al usuario. </w:t>
      </w:r>
    </w:p>
    <w:p w14:paraId="501FF885" w14:textId="39318D40" w:rsidR="007A1B47" w:rsidRPr="008D7EAB" w:rsidRDefault="007A1B47" w:rsidP="007A1B47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</w:pPr>
      <w:r w:rsidRPr="008D7EAB"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  <w:t>Incluir portada y su nombre en todos los programas.</w:t>
      </w:r>
    </w:p>
    <w:p w14:paraId="758DDAFC" w14:textId="77777777" w:rsidR="007D3025" w:rsidRPr="008D7EAB" w:rsidRDefault="007D3025" w:rsidP="007D302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</w:pPr>
      <w:r w:rsidRPr="008D7EAB"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  <w:t>Poner mensaje principal y de finalización.</w:t>
      </w:r>
    </w:p>
    <w:p w14:paraId="5E16D920" w14:textId="77777777" w:rsidR="00CA52E2" w:rsidRPr="008D7EAB" w:rsidRDefault="00CA52E2" w:rsidP="007D3025">
      <w:pPr>
        <w:pStyle w:val="Prrafodelista"/>
        <w:numPr>
          <w:ilvl w:val="0"/>
          <w:numId w:val="14"/>
        </w:numPr>
        <w:jc w:val="both"/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</w:pPr>
      <w:r w:rsidRPr="008D7EAB">
        <w:rPr>
          <w:rFonts w:ascii="Arial Narrow" w:hAnsi="Arial Narrow"/>
          <w:color w:val="806000" w:themeColor="accent4" w:themeShade="80"/>
          <w:sz w:val="16"/>
          <w:szCs w:val="16"/>
          <w:lang w:val="es-MX"/>
        </w:rPr>
        <w:t>Probar los programas y asegurarse de que funcionan correctamente.</w:t>
      </w:r>
    </w:p>
    <w:p w14:paraId="2D9489E7" w14:textId="1D93FE4F" w:rsidR="007D3025" w:rsidRDefault="007D3025" w:rsidP="007D3025">
      <w:pPr>
        <w:jc w:val="both"/>
        <w:rPr>
          <w:rFonts w:ascii="Arial Narrow" w:hAnsi="Arial Narrow"/>
          <w:b/>
          <w:sz w:val="16"/>
          <w:szCs w:val="16"/>
          <w:lang w:val="es-MX"/>
        </w:rPr>
      </w:pPr>
    </w:p>
    <w:p w14:paraId="46D86971" w14:textId="4AF130B0" w:rsidR="00E6603B" w:rsidRDefault="0075110E" w:rsidP="00641977">
      <w:pPr>
        <w:pStyle w:val="Prrafodelista"/>
        <w:numPr>
          <w:ilvl w:val="0"/>
          <w:numId w:val="28"/>
        </w:numPr>
        <w:ind w:right="51"/>
        <w:jc w:val="both"/>
      </w:pPr>
      <w:r w:rsidRPr="00726A67">
        <w:t xml:space="preserve">Construya un programa en Python (una función) </w:t>
      </w:r>
      <w:r w:rsidR="00414192">
        <w:t>que</w:t>
      </w:r>
      <w:r w:rsidR="00414192" w:rsidRPr="00726A67">
        <w:t xml:space="preserve"> </w:t>
      </w:r>
      <w:r w:rsidR="00414192">
        <w:t xml:space="preserve">escriba una secuencia de números como la de los ejemplos, para un valor entero positivo </w:t>
      </w:r>
      <w:r w:rsidR="00414192" w:rsidRPr="00570434">
        <w:rPr>
          <w:rFonts w:ascii="Tahoma" w:hAnsi="Tahoma" w:cs="Tahoma"/>
        </w:rPr>
        <w:t>n</w:t>
      </w:r>
      <w:r w:rsidR="00414192">
        <w:t xml:space="preserve"> dado por el usuario.</w:t>
      </w:r>
    </w:p>
    <w:p w14:paraId="7751E3FF" w14:textId="77777777" w:rsidR="00E6603B" w:rsidRDefault="00E6603B" w:rsidP="00E6603B">
      <w:pPr>
        <w:ind w:left="360" w:right="51"/>
        <w:jc w:val="both"/>
      </w:pPr>
    </w:p>
    <w:p w14:paraId="1BA4A693" w14:textId="6ECDC728" w:rsidR="00E6603B" w:rsidRPr="00414192" w:rsidRDefault="00414192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>Ejemplo</w:t>
      </w:r>
      <w:r w:rsidR="00E6603B" w:rsidRPr="00414192">
        <w:rPr>
          <w:rFonts w:ascii="Arial Narrow" w:hAnsi="Arial Narrow"/>
        </w:rPr>
        <w:t xml:space="preserve"> 1.</w:t>
      </w:r>
      <w:r w:rsidR="00E6603B" w:rsidRPr="00414192">
        <w:rPr>
          <w:rFonts w:ascii="Arial Narrow" w:hAnsi="Arial Narrow"/>
        </w:rPr>
        <w:tab/>
      </w:r>
      <w:r w:rsidRPr="00570434">
        <w:rPr>
          <w:rFonts w:ascii="Tahoma" w:hAnsi="Tahoma" w:cs="Tahoma"/>
        </w:rPr>
        <w:t>n</w:t>
      </w:r>
      <w:r w:rsidRPr="0041419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= 5</w:t>
      </w:r>
    </w:p>
    <w:p w14:paraId="16970F7A" w14:textId="77777777" w:rsidR="00E6603B" w:rsidRPr="00414192" w:rsidRDefault="00E6603B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 xml:space="preserve">Resultado. </w:t>
      </w:r>
      <w:r w:rsidRPr="00414192">
        <w:rPr>
          <w:rFonts w:ascii="Arial Narrow" w:hAnsi="Arial Narrow"/>
        </w:rPr>
        <w:tab/>
        <w:t>La secuencia generada es:</w:t>
      </w:r>
    </w:p>
    <w:p w14:paraId="3C396608" w14:textId="11C93454" w:rsidR="00E6603B" w:rsidRPr="00414192" w:rsidRDefault="00E6603B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 xml:space="preserve">                </w:t>
      </w:r>
      <w:r w:rsidRPr="00414192">
        <w:rPr>
          <w:rFonts w:ascii="Arial Narrow" w:hAnsi="Arial Narrow"/>
        </w:rPr>
        <w:tab/>
        <w:t>1 2 2 2 4 4 4 4 4 8 8 8 8 8 8 8 16 16 16 16 16 16 16 16 16</w:t>
      </w:r>
    </w:p>
    <w:p w14:paraId="010C08EB" w14:textId="6EE9303D" w:rsidR="00E6603B" w:rsidRPr="00414192" w:rsidRDefault="00E6603B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 xml:space="preserve">                </w:t>
      </w:r>
      <w:r w:rsidRPr="00414192">
        <w:rPr>
          <w:rFonts w:ascii="Arial Narrow" w:hAnsi="Arial Narrow"/>
        </w:rPr>
        <w:tab/>
        <w:t xml:space="preserve">Observe que el 1 se escribe una vez, el 2 tres veces, el 4 cinco veces, y así sucesivamente. </w:t>
      </w:r>
    </w:p>
    <w:p w14:paraId="45BEC1D7" w14:textId="77777777" w:rsidR="00E6603B" w:rsidRPr="00414192" w:rsidRDefault="00E6603B" w:rsidP="00E6603B">
      <w:pPr>
        <w:ind w:left="360" w:right="51"/>
        <w:jc w:val="both"/>
        <w:rPr>
          <w:rFonts w:ascii="Arial Narrow" w:hAnsi="Arial Narrow"/>
        </w:rPr>
      </w:pPr>
    </w:p>
    <w:p w14:paraId="421F1DDD" w14:textId="5B1EC2E1" w:rsidR="00E6603B" w:rsidRPr="00414192" w:rsidRDefault="00414192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>Ejemplo</w:t>
      </w:r>
      <w:r w:rsidR="00E6603B" w:rsidRPr="00414192">
        <w:rPr>
          <w:rFonts w:ascii="Arial Narrow" w:hAnsi="Arial Narrow"/>
        </w:rPr>
        <w:t xml:space="preserve"> 2.</w:t>
      </w:r>
      <w:r w:rsidR="00E6603B" w:rsidRPr="00414192">
        <w:rPr>
          <w:rFonts w:ascii="Arial Narrow" w:hAnsi="Arial Narrow"/>
        </w:rPr>
        <w:tab/>
      </w:r>
      <w:r w:rsidRPr="00570434">
        <w:rPr>
          <w:rFonts w:ascii="Tahoma" w:hAnsi="Tahoma" w:cs="Tahoma"/>
        </w:rPr>
        <w:t>n</w:t>
      </w:r>
      <w:r w:rsidRPr="0041419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= 6</w:t>
      </w:r>
    </w:p>
    <w:p w14:paraId="3EC97489" w14:textId="77777777" w:rsidR="00E6603B" w:rsidRPr="00414192" w:rsidRDefault="00E6603B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 xml:space="preserve">Resultado. </w:t>
      </w:r>
      <w:r w:rsidRPr="00414192">
        <w:rPr>
          <w:rFonts w:ascii="Arial Narrow" w:hAnsi="Arial Narrow"/>
        </w:rPr>
        <w:tab/>
        <w:t>La secuencia generada es:</w:t>
      </w:r>
    </w:p>
    <w:p w14:paraId="53422705" w14:textId="39595D93" w:rsidR="0075110E" w:rsidRPr="00414192" w:rsidRDefault="00E6603B" w:rsidP="00E6603B">
      <w:pPr>
        <w:ind w:left="360" w:right="51"/>
        <w:jc w:val="both"/>
        <w:rPr>
          <w:rFonts w:ascii="Arial Narrow" w:hAnsi="Arial Narrow"/>
        </w:rPr>
      </w:pPr>
      <w:r w:rsidRPr="00414192">
        <w:rPr>
          <w:rFonts w:ascii="Arial Narrow" w:hAnsi="Arial Narrow"/>
        </w:rPr>
        <w:t xml:space="preserve">                </w:t>
      </w:r>
      <w:r w:rsidRPr="00414192">
        <w:rPr>
          <w:rFonts w:ascii="Arial Narrow" w:hAnsi="Arial Narrow"/>
        </w:rPr>
        <w:tab/>
        <w:t>1 2 2 2 4 4 4 4 4 8 8 8 8 8 8 8 16 16 16 16 16 16 16 16 16 32 32 32 32 32 32 32 32 32 32 32</w:t>
      </w:r>
    </w:p>
    <w:p w14:paraId="3467ABE4" w14:textId="4FD5FCD3" w:rsidR="00A77ABE" w:rsidRDefault="00A77ABE" w:rsidP="00E6603B">
      <w:pPr>
        <w:ind w:left="360" w:right="51"/>
        <w:jc w:val="both"/>
        <w:rPr>
          <w:rFonts w:ascii="Arial Narrow" w:hAnsi="Arial Narrow"/>
        </w:rPr>
      </w:pPr>
    </w:p>
    <w:p w14:paraId="42B0213D" w14:textId="77777777" w:rsidR="00D11C25" w:rsidRPr="004F4B0E" w:rsidRDefault="00D11C25" w:rsidP="00D11C25">
      <w:pPr>
        <w:ind w:left="360" w:right="51"/>
        <w:jc w:val="both"/>
        <w:rPr>
          <w:rFonts w:ascii="Arial Narrow" w:hAnsi="Arial Narrow"/>
          <w:b/>
          <w:bCs/>
        </w:rPr>
      </w:pPr>
      <w:r w:rsidRPr="004F4B0E">
        <w:rPr>
          <w:rFonts w:ascii="Arial Narrow" w:hAnsi="Arial Narrow"/>
          <w:b/>
          <w:bCs/>
        </w:rPr>
        <w:t>Hágale una prueba de escritorio como la que hicimos en clase</w:t>
      </w:r>
      <w:r>
        <w:rPr>
          <w:rFonts w:ascii="Arial Narrow" w:hAnsi="Arial Narrow"/>
          <w:b/>
          <w:bCs/>
        </w:rPr>
        <w:t xml:space="preserve"> y que está publicada en Moodle</w:t>
      </w:r>
      <w:r w:rsidRPr="004F4B0E">
        <w:rPr>
          <w:rFonts w:ascii="Arial Narrow" w:hAnsi="Arial Narrow"/>
          <w:b/>
          <w:bCs/>
        </w:rPr>
        <w:t>.</w:t>
      </w:r>
    </w:p>
    <w:p w14:paraId="1D77243C" w14:textId="77777777" w:rsidR="000F0EEB" w:rsidRDefault="000F0EEB" w:rsidP="000F0EEB">
      <w:pPr>
        <w:ind w:left="360" w:right="51"/>
        <w:jc w:val="both"/>
      </w:pPr>
    </w:p>
    <w:tbl>
      <w:tblPr>
        <w:tblStyle w:val="Tablaconcuadrcula"/>
        <w:tblW w:w="8508" w:type="dxa"/>
        <w:jc w:val="center"/>
        <w:tblLook w:val="04A0" w:firstRow="1" w:lastRow="0" w:firstColumn="1" w:lastColumn="0" w:noHBand="0" w:noVBand="1"/>
      </w:tblPr>
      <w:tblGrid>
        <w:gridCol w:w="1006"/>
        <w:gridCol w:w="785"/>
        <w:gridCol w:w="317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0F0EEB" w:rsidRPr="00BB2161" w14:paraId="1E9B6BD5" w14:textId="77777777" w:rsidTr="00A262E4">
        <w:trPr>
          <w:jc w:val="center"/>
        </w:trPr>
        <w:tc>
          <w:tcPr>
            <w:tcW w:w="1006" w:type="dxa"/>
          </w:tcPr>
          <w:p w14:paraId="7EB5D35B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r w:rsidRPr="00BB2161">
              <w:rPr>
                <w:rFonts w:ascii="Tahoma" w:hAnsi="Tahoma" w:cs="Tahoma"/>
              </w:rPr>
              <w:t>Variable</w:t>
            </w:r>
          </w:p>
        </w:tc>
        <w:tc>
          <w:tcPr>
            <w:tcW w:w="785" w:type="dxa"/>
          </w:tcPr>
          <w:p w14:paraId="207A47CA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r w:rsidRPr="00BB2161">
              <w:rPr>
                <w:rFonts w:ascii="Tahoma" w:hAnsi="Tahoma" w:cs="Tahoma"/>
              </w:rPr>
              <w:t>Tipo</w:t>
            </w:r>
          </w:p>
        </w:tc>
        <w:tc>
          <w:tcPr>
            <w:tcW w:w="6717" w:type="dxa"/>
            <w:gridSpan w:val="21"/>
          </w:tcPr>
          <w:p w14:paraId="0E20E26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  <w:r w:rsidRPr="00BB2161">
              <w:rPr>
                <w:rFonts w:ascii="Tahoma" w:hAnsi="Tahoma" w:cs="Tahoma"/>
                <w:noProof/>
              </w:rPr>
              <w:t>Contenido</w:t>
            </w:r>
          </w:p>
        </w:tc>
      </w:tr>
      <w:tr w:rsidR="000F0EEB" w14:paraId="49E397B9" w14:textId="77777777" w:rsidTr="00A262E4">
        <w:trPr>
          <w:jc w:val="center"/>
        </w:trPr>
        <w:tc>
          <w:tcPr>
            <w:tcW w:w="1006" w:type="dxa"/>
          </w:tcPr>
          <w:p w14:paraId="4B848400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35C8C1A0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71B8F7D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009798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68727E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A127AD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1FEA31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0C3197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7B4FD5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566D568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515D8E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230471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123A69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FBA4D3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930FB78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72BDED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90FE8E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26755E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157C3F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F06431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E4860B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9B3D98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3ADB41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F0EEB" w14:paraId="06BFAE69" w14:textId="77777777" w:rsidTr="00A262E4">
        <w:trPr>
          <w:jc w:val="center"/>
        </w:trPr>
        <w:tc>
          <w:tcPr>
            <w:tcW w:w="1006" w:type="dxa"/>
          </w:tcPr>
          <w:p w14:paraId="3B407038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321DF048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4197CF2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7F1D7B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3ED603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4903A6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C1D4BE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AF57F2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71C223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D583A3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CBD50D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5D2A57E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D23896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75AD17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223948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A06037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3BEDE6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C66821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399651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EC776F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52D007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A77710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338025E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F0EEB" w14:paraId="1720AA2C" w14:textId="77777777" w:rsidTr="00A262E4">
        <w:trPr>
          <w:jc w:val="center"/>
        </w:trPr>
        <w:tc>
          <w:tcPr>
            <w:tcW w:w="1006" w:type="dxa"/>
          </w:tcPr>
          <w:p w14:paraId="0292B8F5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51CE3511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6ED6B18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D649B0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79C041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755575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005A4C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38EB118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42CC0E9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3F1604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E07F92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2EF550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29E601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0D904B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0966FFE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6532DC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00F0DB7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C8E262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459BB8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17CB17E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7B1FB2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1FBD7F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599C4D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F0EEB" w14:paraId="0208977E" w14:textId="77777777" w:rsidTr="00A262E4">
        <w:trPr>
          <w:jc w:val="center"/>
        </w:trPr>
        <w:tc>
          <w:tcPr>
            <w:tcW w:w="1006" w:type="dxa"/>
          </w:tcPr>
          <w:p w14:paraId="5B2D1374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6B502F31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7E2F53C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8ADBF3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C8CF38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666459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C88DF18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9E34D6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01D05F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479B7C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C8B52B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7F0E3A9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F5AB889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666609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093A42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B0DEB5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00B8EF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678E32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6AE992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335FBB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9060B5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7EF1353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9C552D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F0EEB" w14:paraId="69A789E2" w14:textId="77777777" w:rsidTr="00A262E4">
        <w:trPr>
          <w:jc w:val="center"/>
        </w:trPr>
        <w:tc>
          <w:tcPr>
            <w:tcW w:w="1006" w:type="dxa"/>
          </w:tcPr>
          <w:p w14:paraId="1EA880E3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41653C37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63C3D9D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B897229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2ED734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A6D13B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59AE712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29F53D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5611336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82AD4D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E34D862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C5E06F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E3ED43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B60977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39F039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658EE5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CBCC545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60E8A1F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79B2A0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6A8DE9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770CEC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DB8921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3CC84262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0F0EEB" w14:paraId="16A8924D" w14:textId="77777777" w:rsidTr="00A262E4">
        <w:trPr>
          <w:jc w:val="center"/>
        </w:trPr>
        <w:tc>
          <w:tcPr>
            <w:tcW w:w="1006" w:type="dxa"/>
          </w:tcPr>
          <w:p w14:paraId="5B618C99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</w:p>
        </w:tc>
        <w:tc>
          <w:tcPr>
            <w:tcW w:w="785" w:type="dxa"/>
          </w:tcPr>
          <w:p w14:paraId="485BC031" w14:textId="77777777" w:rsidR="000F0EEB" w:rsidRPr="00BB2161" w:rsidRDefault="000F0EEB" w:rsidP="00A262E4">
            <w:pPr>
              <w:rPr>
                <w:rFonts w:ascii="Tahoma" w:hAnsi="Tahoma" w:cs="Tahoma"/>
              </w:rPr>
            </w:pPr>
            <w:proofErr w:type="spellStart"/>
            <w:r w:rsidRPr="00BB2161">
              <w:rPr>
                <w:rFonts w:ascii="Tahoma" w:hAnsi="Tahoma" w:cs="Tahoma"/>
              </w:rPr>
              <w:t>int</w:t>
            </w:r>
            <w:proofErr w:type="spellEnd"/>
          </w:p>
        </w:tc>
        <w:tc>
          <w:tcPr>
            <w:tcW w:w="317" w:type="dxa"/>
          </w:tcPr>
          <w:p w14:paraId="02E9064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0A16EB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C201A94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6A8529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4274645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63AF58B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EEA79FD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456A3F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ADE333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960C7E9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0E20F30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B6D5A3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2D2B99A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CB333D2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01D8056A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7546C6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5CCE99E8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CF353D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1DE5256C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AD95581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320" w:type="dxa"/>
          </w:tcPr>
          <w:p w14:paraId="7EB23BAF" w14:textId="77777777" w:rsidR="000F0EEB" w:rsidRPr="00BB2161" w:rsidRDefault="000F0EEB" w:rsidP="00A262E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C0152D6" w14:textId="77777777" w:rsidR="000F0EEB" w:rsidRDefault="000F0EEB" w:rsidP="000F0EEB">
      <w:pPr>
        <w:ind w:left="360" w:right="51"/>
        <w:jc w:val="both"/>
      </w:pPr>
    </w:p>
    <w:p w14:paraId="4B4E428F" w14:textId="241289D4" w:rsidR="005A143B" w:rsidRPr="005A143B" w:rsidRDefault="00A77ABE" w:rsidP="005A143B">
      <w:pPr>
        <w:pStyle w:val="Prrafodelista"/>
        <w:numPr>
          <w:ilvl w:val="0"/>
          <w:numId w:val="28"/>
        </w:numPr>
        <w:ind w:right="51"/>
        <w:jc w:val="both"/>
      </w:pPr>
      <w:r w:rsidRPr="00A77ABE">
        <w:t xml:space="preserve">Construya un programa en Python (una función) </w:t>
      </w:r>
      <w:r w:rsidR="005A143B">
        <w:t xml:space="preserve">que pida </w:t>
      </w:r>
      <w:r w:rsidR="005A143B" w:rsidRPr="005A143B">
        <w:t>a</w:t>
      </w:r>
      <w:r w:rsidR="00E041FF">
        <w:t xml:space="preserve"> cada uno de</w:t>
      </w:r>
      <w:r w:rsidR="005A143B" w:rsidRPr="005A143B">
        <w:t xml:space="preserve"> </w:t>
      </w:r>
      <w:r w:rsidR="005A143B" w:rsidRPr="005A143B">
        <w:rPr>
          <w:rFonts w:ascii="Tahoma" w:hAnsi="Tahoma" w:cs="Tahoma"/>
        </w:rPr>
        <w:t>n</w:t>
      </w:r>
      <w:r w:rsidR="005A143B" w:rsidRPr="005A143B">
        <w:t xml:space="preserve"> estudiantes</w:t>
      </w:r>
      <w:r w:rsidR="005A143B">
        <w:t xml:space="preserve"> el</w:t>
      </w:r>
      <w:r w:rsidR="005A143B" w:rsidRPr="005A143B">
        <w:t xml:space="preserve"> promedio </w:t>
      </w:r>
      <w:r w:rsidR="005A143B">
        <w:t>que lleva en</w:t>
      </w:r>
      <w:r w:rsidR="005A143B" w:rsidRPr="005A143B">
        <w:t xml:space="preserve"> la carrera</w:t>
      </w:r>
      <w:r w:rsidR="005A143B">
        <w:t>, l</w:t>
      </w:r>
      <w:r w:rsidR="005A143B" w:rsidRPr="005A143B">
        <w:t>a cantidad de asignaturas que cursó en 202</w:t>
      </w:r>
      <w:r w:rsidR="00E041FF">
        <w:t>3-1</w:t>
      </w:r>
      <w:r w:rsidR="005A143B" w:rsidRPr="005A143B">
        <w:t xml:space="preserve"> y</w:t>
      </w:r>
      <w:r w:rsidR="005A143B">
        <w:t xml:space="preserve"> </w:t>
      </w:r>
      <w:r w:rsidR="005A143B" w:rsidRPr="005A143B">
        <w:t xml:space="preserve">la calificación obtenida en cada una. </w:t>
      </w:r>
    </w:p>
    <w:p w14:paraId="145C4670" w14:textId="77777777" w:rsidR="005A143B" w:rsidRPr="005A143B" w:rsidRDefault="005A143B" w:rsidP="005A143B">
      <w:pPr>
        <w:jc w:val="both"/>
      </w:pPr>
    </w:p>
    <w:p w14:paraId="3306EC0A" w14:textId="2454CA5F" w:rsidR="005A143B" w:rsidRPr="005A143B" w:rsidRDefault="005A143B" w:rsidP="005A143B">
      <w:pPr>
        <w:pStyle w:val="Prrafodelista"/>
        <w:numPr>
          <w:ilvl w:val="0"/>
          <w:numId w:val="31"/>
        </w:numPr>
        <w:ind w:left="709" w:hanging="283"/>
        <w:jc w:val="both"/>
      </w:pPr>
      <w:r w:rsidRPr="005A143B">
        <w:t>Calcule y escriba su promedio aritmético y d</w:t>
      </w:r>
      <w:r>
        <w:t>í</w:t>
      </w:r>
      <w:r w:rsidRPr="005A143B">
        <w:t>ga</w:t>
      </w:r>
      <w:r>
        <w:t>le</w:t>
      </w:r>
      <w:r w:rsidRPr="005A143B">
        <w:t xml:space="preserve"> si es o no candidato a las becas de excelencia académica en 2023-</w:t>
      </w:r>
      <w:r w:rsidR="00E041FF">
        <w:t>2</w:t>
      </w:r>
      <w:r w:rsidRPr="005A143B">
        <w:t xml:space="preserve">. </w:t>
      </w:r>
    </w:p>
    <w:p w14:paraId="2B99FBB3" w14:textId="77777777" w:rsidR="005A143B" w:rsidRPr="005A143B" w:rsidRDefault="005A143B" w:rsidP="005A143B">
      <w:pPr>
        <w:jc w:val="both"/>
      </w:pPr>
    </w:p>
    <w:p w14:paraId="0752737E" w14:textId="225D342B" w:rsidR="005A143B" w:rsidRDefault="005A143B" w:rsidP="005A143B">
      <w:pPr>
        <w:ind w:left="709"/>
        <w:jc w:val="both"/>
      </w:pPr>
      <w:r w:rsidRPr="005A143B">
        <w:t>Para obtener dichas becas se requiere como mínimo que el promedio de la carrera</w:t>
      </w:r>
      <w:r>
        <w:t>,</w:t>
      </w:r>
      <w:r w:rsidRPr="005A143B">
        <w:t xml:space="preserve"> así como el del último semestre</w:t>
      </w:r>
      <w:r>
        <w:t>,</w:t>
      </w:r>
      <w:r w:rsidRPr="005A143B">
        <w:t xml:space="preserve"> sea mayor o igual a 4.25. </w:t>
      </w:r>
    </w:p>
    <w:p w14:paraId="6CA71BAD" w14:textId="77777777" w:rsidR="005A143B" w:rsidRPr="005A143B" w:rsidRDefault="005A143B" w:rsidP="005A143B">
      <w:pPr>
        <w:ind w:left="709"/>
        <w:jc w:val="both"/>
      </w:pPr>
    </w:p>
    <w:p w14:paraId="01256937" w14:textId="77777777" w:rsidR="005A143B" w:rsidRPr="005A143B" w:rsidRDefault="005A143B" w:rsidP="005A143B">
      <w:pPr>
        <w:pStyle w:val="Prrafodelista"/>
        <w:numPr>
          <w:ilvl w:val="0"/>
          <w:numId w:val="31"/>
        </w:numPr>
        <w:ind w:left="709" w:hanging="283"/>
        <w:jc w:val="both"/>
        <w:rPr>
          <w:color w:val="000000"/>
        </w:rPr>
      </w:pPr>
      <w:r w:rsidRPr="005A143B">
        <w:rPr>
          <w:color w:val="000000"/>
        </w:rPr>
        <w:t xml:space="preserve">Escriba cuántos de los </w:t>
      </w:r>
      <w:r w:rsidRPr="00E041FF">
        <w:rPr>
          <w:rFonts w:ascii="Tahoma" w:hAnsi="Tahoma" w:cs="Tahoma"/>
          <w:color w:val="000000"/>
        </w:rPr>
        <w:t>n</w:t>
      </w:r>
      <w:r w:rsidRPr="005A143B">
        <w:rPr>
          <w:color w:val="000000"/>
        </w:rPr>
        <w:t xml:space="preserve"> estudiantes son candidatos a las becas de excelencia y a qué porcentaje corresponde.</w:t>
      </w:r>
    </w:p>
    <w:p w14:paraId="7D761F08" w14:textId="77777777" w:rsidR="005A143B" w:rsidRPr="005A143B" w:rsidRDefault="005A143B" w:rsidP="005A143B">
      <w:pPr>
        <w:ind w:right="51"/>
        <w:jc w:val="both"/>
      </w:pPr>
    </w:p>
    <w:sectPr w:rsidR="005A143B" w:rsidRPr="005A143B" w:rsidSect="001215D4">
      <w:footerReference w:type="default" r:id="rId7"/>
      <w:pgSz w:w="12242" w:h="15842" w:code="1"/>
      <w:pgMar w:top="1134" w:right="1134" w:bottom="56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B1489" w14:textId="77777777" w:rsidR="00FF67FE" w:rsidRDefault="00FF67FE">
      <w:r>
        <w:separator/>
      </w:r>
    </w:p>
  </w:endnote>
  <w:endnote w:type="continuationSeparator" w:id="0">
    <w:p w14:paraId="08870E99" w14:textId="77777777" w:rsidR="00FF67FE" w:rsidRDefault="00FF6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umnst777 BT">
    <w:altName w:val="Lucida Sans Unicode"/>
    <w:charset w:val="00"/>
    <w:family w:val="swiss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ster Bodoni">
    <w:altName w:val="Bookman Old Style"/>
    <w:charset w:val="00"/>
    <w:family w:val="roman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11FB" w14:textId="77777777" w:rsidR="00EC21C5" w:rsidRDefault="00EC21C5">
    <w:pPr>
      <w:jc w:val="both"/>
      <w:rPr>
        <w:rFonts w:ascii="Poster Bodoni" w:hAnsi="Poster Bodon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83680" w14:textId="77777777" w:rsidR="00FF67FE" w:rsidRDefault="00FF67FE">
      <w:r>
        <w:separator/>
      </w:r>
    </w:p>
  </w:footnote>
  <w:footnote w:type="continuationSeparator" w:id="0">
    <w:p w14:paraId="07D17E4A" w14:textId="77777777" w:rsidR="00FF67FE" w:rsidRDefault="00FF67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92D"/>
    <w:multiLevelType w:val="hybridMultilevel"/>
    <w:tmpl w:val="59E2B8C6"/>
    <w:lvl w:ilvl="0" w:tplc="0936B6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426731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FCAA76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B855C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DDAC4D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C02F9E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E61AF798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F34BE0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874AA88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2D7259D"/>
    <w:multiLevelType w:val="hybridMultilevel"/>
    <w:tmpl w:val="DDF804BA"/>
    <w:lvl w:ilvl="0" w:tplc="2B561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6153BD"/>
    <w:multiLevelType w:val="hybridMultilevel"/>
    <w:tmpl w:val="6B227282"/>
    <w:lvl w:ilvl="0" w:tplc="EA9A99E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7C61E6"/>
    <w:multiLevelType w:val="hybridMultilevel"/>
    <w:tmpl w:val="E9F4B2BE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085D60"/>
    <w:multiLevelType w:val="hybridMultilevel"/>
    <w:tmpl w:val="F800ADBC"/>
    <w:lvl w:ilvl="0" w:tplc="740687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3C03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832F1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50AF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32E3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DC76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05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5101C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E60C0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42DFB"/>
    <w:multiLevelType w:val="hybridMultilevel"/>
    <w:tmpl w:val="97704324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44C1E28"/>
    <w:multiLevelType w:val="hybridMultilevel"/>
    <w:tmpl w:val="3DE617AA"/>
    <w:lvl w:ilvl="0" w:tplc="C8723A88">
      <w:start w:val="1"/>
      <w:numFmt w:val="bullet"/>
      <w:lvlText w:val="-"/>
      <w:lvlJc w:val="left"/>
      <w:pPr>
        <w:ind w:left="360" w:hanging="360"/>
      </w:pPr>
      <w:rPr>
        <w:rFonts w:ascii="Sitka Text" w:hAnsi="Sitka Text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E5DB6"/>
    <w:multiLevelType w:val="hybridMultilevel"/>
    <w:tmpl w:val="F39E913C"/>
    <w:lvl w:ilvl="0" w:tplc="CE58B28A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77B5"/>
    <w:multiLevelType w:val="hybridMultilevel"/>
    <w:tmpl w:val="55ACFA6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570DB7"/>
    <w:multiLevelType w:val="hybridMultilevel"/>
    <w:tmpl w:val="F7E4ADFC"/>
    <w:lvl w:ilvl="0" w:tplc="5C581D1A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06" w:hanging="360"/>
      </w:pPr>
    </w:lvl>
    <w:lvl w:ilvl="2" w:tplc="240A001B" w:tentative="1">
      <w:start w:val="1"/>
      <w:numFmt w:val="lowerRoman"/>
      <w:lvlText w:val="%3."/>
      <w:lvlJc w:val="right"/>
      <w:pPr>
        <w:ind w:left="2226" w:hanging="180"/>
      </w:pPr>
    </w:lvl>
    <w:lvl w:ilvl="3" w:tplc="240A000F" w:tentative="1">
      <w:start w:val="1"/>
      <w:numFmt w:val="decimal"/>
      <w:lvlText w:val="%4."/>
      <w:lvlJc w:val="left"/>
      <w:pPr>
        <w:ind w:left="2946" w:hanging="360"/>
      </w:pPr>
    </w:lvl>
    <w:lvl w:ilvl="4" w:tplc="240A0019" w:tentative="1">
      <w:start w:val="1"/>
      <w:numFmt w:val="lowerLetter"/>
      <w:lvlText w:val="%5."/>
      <w:lvlJc w:val="left"/>
      <w:pPr>
        <w:ind w:left="3666" w:hanging="360"/>
      </w:pPr>
    </w:lvl>
    <w:lvl w:ilvl="5" w:tplc="240A001B" w:tentative="1">
      <w:start w:val="1"/>
      <w:numFmt w:val="lowerRoman"/>
      <w:lvlText w:val="%6."/>
      <w:lvlJc w:val="right"/>
      <w:pPr>
        <w:ind w:left="4386" w:hanging="180"/>
      </w:pPr>
    </w:lvl>
    <w:lvl w:ilvl="6" w:tplc="240A000F" w:tentative="1">
      <w:start w:val="1"/>
      <w:numFmt w:val="decimal"/>
      <w:lvlText w:val="%7."/>
      <w:lvlJc w:val="left"/>
      <w:pPr>
        <w:ind w:left="5106" w:hanging="360"/>
      </w:pPr>
    </w:lvl>
    <w:lvl w:ilvl="7" w:tplc="240A0019" w:tentative="1">
      <w:start w:val="1"/>
      <w:numFmt w:val="lowerLetter"/>
      <w:lvlText w:val="%8."/>
      <w:lvlJc w:val="left"/>
      <w:pPr>
        <w:ind w:left="5826" w:hanging="360"/>
      </w:pPr>
    </w:lvl>
    <w:lvl w:ilvl="8" w:tplc="24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35F77235"/>
    <w:multiLevelType w:val="hybridMultilevel"/>
    <w:tmpl w:val="4850A096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6F552B"/>
    <w:multiLevelType w:val="hybridMultilevel"/>
    <w:tmpl w:val="CF6E6010"/>
    <w:lvl w:ilvl="0" w:tplc="B006623A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1391C"/>
    <w:multiLevelType w:val="hybridMultilevel"/>
    <w:tmpl w:val="EFF4F852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FDB0394"/>
    <w:multiLevelType w:val="hybridMultilevel"/>
    <w:tmpl w:val="7484846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47F24"/>
    <w:multiLevelType w:val="hybridMultilevel"/>
    <w:tmpl w:val="BBC293C4"/>
    <w:lvl w:ilvl="0" w:tplc="24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45615B60"/>
    <w:multiLevelType w:val="hybridMultilevel"/>
    <w:tmpl w:val="DB50227E"/>
    <w:lvl w:ilvl="0" w:tplc="24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6B54B03"/>
    <w:multiLevelType w:val="hybridMultilevel"/>
    <w:tmpl w:val="E4A8AC06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9145233"/>
    <w:multiLevelType w:val="hybridMultilevel"/>
    <w:tmpl w:val="DC903AC6"/>
    <w:lvl w:ilvl="0" w:tplc="580A0019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580A0019" w:tentative="1">
      <w:start w:val="1"/>
      <w:numFmt w:val="lowerLetter"/>
      <w:lvlText w:val="%2."/>
      <w:lvlJc w:val="left"/>
      <w:pPr>
        <w:ind w:left="1789" w:hanging="360"/>
      </w:pPr>
    </w:lvl>
    <w:lvl w:ilvl="2" w:tplc="580A001B" w:tentative="1">
      <w:start w:val="1"/>
      <w:numFmt w:val="lowerRoman"/>
      <w:lvlText w:val="%3."/>
      <w:lvlJc w:val="right"/>
      <w:pPr>
        <w:ind w:left="2509" w:hanging="180"/>
      </w:pPr>
    </w:lvl>
    <w:lvl w:ilvl="3" w:tplc="580A000F" w:tentative="1">
      <w:start w:val="1"/>
      <w:numFmt w:val="decimal"/>
      <w:lvlText w:val="%4."/>
      <w:lvlJc w:val="left"/>
      <w:pPr>
        <w:ind w:left="3229" w:hanging="360"/>
      </w:pPr>
    </w:lvl>
    <w:lvl w:ilvl="4" w:tplc="580A0019" w:tentative="1">
      <w:start w:val="1"/>
      <w:numFmt w:val="lowerLetter"/>
      <w:lvlText w:val="%5."/>
      <w:lvlJc w:val="left"/>
      <w:pPr>
        <w:ind w:left="3949" w:hanging="360"/>
      </w:pPr>
    </w:lvl>
    <w:lvl w:ilvl="5" w:tplc="580A001B" w:tentative="1">
      <w:start w:val="1"/>
      <w:numFmt w:val="lowerRoman"/>
      <w:lvlText w:val="%6."/>
      <w:lvlJc w:val="right"/>
      <w:pPr>
        <w:ind w:left="4669" w:hanging="180"/>
      </w:pPr>
    </w:lvl>
    <w:lvl w:ilvl="6" w:tplc="580A000F" w:tentative="1">
      <w:start w:val="1"/>
      <w:numFmt w:val="decimal"/>
      <w:lvlText w:val="%7."/>
      <w:lvlJc w:val="left"/>
      <w:pPr>
        <w:ind w:left="5389" w:hanging="360"/>
      </w:pPr>
    </w:lvl>
    <w:lvl w:ilvl="7" w:tplc="580A0019" w:tentative="1">
      <w:start w:val="1"/>
      <w:numFmt w:val="lowerLetter"/>
      <w:lvlText w:val="%8."/>
      <w:lvlJc w:val="left"/>
      <w:pPr>
        <w:ind w:left="6109" w:hanging="360"/>
      </w:pPr>
    </w:lvl>
    <w:lvl w:ilvl="8" w:tplc="5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A11249B"/>
    <w:multiLevelType w:val="hybridMultilevel"/>
    <w:tmpl w:val="B6AEC54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B4E31A5"/>
    <w:multiLevelType w:val="hybridMultilevel"/>
    <w:tmpl w:val="56F092A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652F1A"/>
    <w:multiLevelType w:val="hybridMultilevel"/>
    <w:tmpl w:val="7D84A5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052439"/>
    <w:multiLevelType w:val="hybridMultilevel"/>
    <w:tmpl w:val="BE16D11A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FE1DBC"/>
    <w:multiLevelType w:val="multilevel"/>
    <w:tmpl w:val="00783CD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A4E7CD8"/>
    <w:multiLevelType w:val="hybridMultilevel"/>
    <w:tmpl w:val="AED23CD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6D24E2"/>
    <w:multiLevelType w:val="multilevel"/>
    <w:tmpl w:val="BDDC2AA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B375A50"/>
    <w:multiLevelType w:val="hybridMultilevel"/>
    <w:tmpl w:val="0568C1DE"/>
    <w:lvl w:ilvl="0" w:tplc="5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945D11"/>
    <w:multiLevelType w:val="multilevel"/>
    <w:tmpl w:val="47D2A3B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ascii="Arial Narrow" w:eastAsia="Times New Roman" w:hAnsi="Arial Narrow"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70DD3164"/>
    <w:multiLevelType w:val="hybridMultilevel"/>
    <w:tmpl w:val="102E27F2"/>
    <w:lvl w:ilvl="0" w:tplc="7E5C2B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D3502D"/>
    <w:multiLevelType w:val="hybridMultilevel"/>
    <w:tmpl w:val="B472FC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815836"/>
    <w:multiLevelType w:val="hybridMultilevel"/>
    <w:tmpl w:val="BE10277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AD74B72"/>
    <w:multiLevelType w:val="hybridMultilevel"/>
    <w:tmpl w:val="31445058"/>
    <w:lvl w:ilvl="0" w:tplc="40AC707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  <w:sz w:val="16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85183711">
    <w:abstractNumId w:val="5"/>
  </w:num>
  <w:num w:numId="2" w16cid:durableId="315380376">
    <w:abstractNumId w:val="15"/>
  </w:num>
  <w:num w:numId="3" w16cid:durableId="1401246050">
    <w:abstractNumId w:val="1"/>
  </w:num>
  <w:num w:numId="4" w16cid:durableId="1525821547">
    <w:abstractNumId w:val="27"/>
  </w:num>
  <w:num w:numId="5" w16cid:durableId="1617911245">
    <w:abstractNumId w:val="22"/>
  </w:num>
  <w:num w:numId="6" w16cid:durableId="1428697482">
    <w:abstractNumId w:val="19"/>
  </w:num>
  <w:num w:numId="7" w16cid:durableId="1609852555">
    <w:abstractNumId w:val="0"/>
  </w:num>
  <w:num w:numId="8" w16cid:durableId="2022001660">
    <w:abstractNumId w:val="30"/>
  </w:num>
  <w:num w:numId="9" w16cid:durableId="1437558634">
    <w:abstractNumId w:val="3"/>
  </w:num>
  <w:num w:numId="10" w16cid:durableId="646977316">
    <w:abstractNumId w:val="13"/>
  </w:num>
  <w:num w:numId="11" w16cid:durableId="384068970">
    <w:abstractNumId w:val="17"/>
  </w:num>
  <w:num w:numId="12" w16cid:durableId="1044794628">
    <w:abstractNumId w:val="23"/>
  </w:num>
  <w:num w:numId="13" w16cid:durableId="1843811072">
    <w:abstractNumId w:val="26"/>
  </w:num>
  <w:num w:numId="14" w16cid:durableId="50928038">
    <w:abstractNumId w:val="21"/>
  </w:num>
  <w:num w:numId="15" w16cid:durableId="389114687">
    <w:abstractNumId w:val="29"/>
  </w:num>
  <w:num w:numId="16" w16cid:durableId="307975312">
    <w:abstractNumId w:val="4"/>
  </w:num>
  <w:num w:numId="17" w16cid:durableId="880627528">
    <w:abstractNumId w:val="20"/>
  </w:num>
  <w:num w:numId="18" w16cid:durableId="603617531">
    <w:abstractNumId w:val="24"/>
  </w:num>
  <w:num w:numId="19" w16cid:durableId="144661115">
    <w:abstractNumId w:val="6"/>
  </w:num>
  <w:num w:numId="20" w16cid:durableId="2007852912">
    <w:abstractNumId w:val="16"/>
  </w:num>
  <w:num w:numId="21" w16cid:durableId="1226380921">
    <w:abstractNumId w:val="28"/>
  </w:num>
  <w:num w:numId="22" w16cid:durableId="352533095">
    <w:abstractNumId w:val="10"/>
  </w:num>
  <w:num w:numId="23" w16cid:durableId="1183208258">
    <w:abstractNumId w:val="18"/>
  </w:num>
  <w:num w:numId="24" w16cid:durableId="1485779048">
    <w:abstractNumId w:val="25"/>
  </w:num>
  <w:num w:numId="25" w16cid:durableId="389964999">
    <w:abstractNumId w:val="2"/>
  </w:num>
  <w:num w:numId="26" w16cid:durableId="338312732">
    <w:abstractNumId w:val="11"/>
  </w:num>
  <w:num w:numId="27" w16cid:durableId="1451360544">
    <w:abstractNumId w:val="8"/>
  </w:num>
  <w:num w:numId="28" w16cid:durableId="542712181">
    <w:abstractNumId w:val="12"/>
  </w:num>
  <w:num w:numId="29" w16cid:durableId="1063258680">
    <w:abstractNumId w:val="14"/>
  </w:num>
  <w:num w:numId="30" w16cid:durableId="1445034906">
    <w:abstractNumId w:val="7"/>
  </w:num>
  <w:num w:numId="31" w16cid:durableId="1692612474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E49"/>
    <w:rsid w:val="00000AAC"/>
    <w:rsid w:val="00001DAD"/>
    <w:rsid w:val="00011661"/>
    <w:rsid w:val="00013293"/>
    <w:rsid w:val="00023264"/>
    <w:rsid w:val="0003486D"/>
    <w:rsid w:val="0003613A"/>
    <w:rsid w:val="00036ED9"/>
    <w:rsid w:val="00040063"/>
    <w:rsid w:val="00053A55"/>
    <w:rsid w:val="00057AE8"/>
    <w:rsid w:val="00077D56"/>
    <w:rsid w:val="00080556"/>
    <w:rsid w:val="00080807"/>
    <w:rsid w:val="000847D6"/>
    <w:rsid w:val="0009447A"/>
    <w:rsid w:val="00094B4D"/>
    <w:rsid w:val="000A1465"/>
    <w:rsid w:val="000A4C18"/>
    <w:rsid w:val="000A61CB"/>
    <w:rsid w:val="000D783C"/>
    <w:rsid w:val="000F0EEB"/>
    <w:rsid w:val="000F4665"/>
    <w:rsid w:val="000F6827"/>
    <w:rsid w:val="000F7B1F"/>
    <w:rsid w:val="00106F5B"/>
    <w:rsid w:val="00107FE0"/>
    <w:rsid w:val="001128B3"/>
    <w:rsid w:val="001166EB"/>
    <w:rsid w:val="001215D4"/>
    <w:rsid w:val="0012242A"/>
    <w:rsid w:val="001235CA"/>
    <w:rsid w:val="00136FA4"/>
    <w:rsid w:val="00141D60"/>
    <w:rsid w:val="00144B46"/>
    <w:rsid w:val="0015289F"/>
    <w:rsid w:val="00153053"/>
    <w:rsid w:val="00156173"/>
    <w:rsid w:val="00163419"/>
    <w:rsid w:val="001679F5"/>
    <w:rsid w:val="00175287"/>
    <w:rsid w:val="001814E2"/>
    <w:rsid w:val="00185CDC"/>
    <w:rsid w:val="001953A8"/>
    <w:rsid w:val="001A4EE1"/>
    <w:rsid w:val="001B17D7"/>
    <w:rsid w:val="001D3BEB"/>
    <w:rsid w:val="001D758B"/>
    <w:rsid w:val="001E122F"/>
    <w:rsid w:val="001E220B"/>
    <w:rsid w:val="001E314F"/>
    <w:rsid w:val="001F469F"/>
    <w:rsid w:val="00203B5D"/>
    <w:rsid w:val="00205C24"/>
    <w:rsid w:val="00212955"/>
    <w:rsid w:val="00225BFF"/>
    <w:rsid w:val="002413F0"/>
    <w:rsid w:val="00244BBD"/>
    <w:rsid w:val="0024505E"/>
    <w:rsid w:val="00247B9C"/>
    <w:rsid w:val="00247BD8"/>
    <w:rsid w:val="00257322"/>
    <w:rsid w:val="00271858"/>
    <w:rsid w:val="00271E95"/>
    <w:rsid w:val="00280072"/>
    <w:rsid w:val="002A4371"/>
    <w:rsid w:val="002B5E3B"/>
    <w:rsid w:val="002B6960"/>
    <w:rsid w:val="002D35CF"/>
    <w:rsid w:val="002E647A"/>
    <w:rsid w:val="002F797E"/>
    <w:rsid w:val="00313588"/>
    <w:rsid w:val="00314F28"/>
    <w:rsid w:val="00322A26"/>
    <w:rsid w:val="003250CC"/>
    <w:rsid w:val="0032790E"/>
    <w:rsid w:val="00336155"/>
    <w:rsid w:val="00350D71"/>
    <w:rsid w:val="00356781"/>
    <w:rsid w:val="00381D92"/>
    <w:rsid w:val="0038219F"/>
    <w:rsid w:val="003822BA"/>
    <w:rsid w:val="00394595"/>
    <w:rsid w:val="003A37B3"/>
    <w:rsid w:val="003C2581"/>
    <w:rsid w:val="003C3477"/>
    <w:rsid w:val="003D6DBA"/>
    <w:rsid w:val="003E2DEE"/>
    <w:rsid w:val="003E7504"/>
    <w:rsid w:val="003F1B4C"/>
    <w:rsid w:val="003F344A"/>
    <w:rsid w:val="00400E71"/>
    <w:rsid w:val="00403B04"/>
    <w:rsid w:val="00414192"/>
    <w:rsid w:val="0042045C"/>
    <w:rsid w:val="0042694B"/>
    <w:rsid w:val="004430A0"/>
    <w:rsid w:val="004564D8"/>
    <w:rsid w:val="0046594F"/>
    <w:rsid w:val="0047582B"/>
    <w:rsid w:val="004763DD"/>
    <w:rsid w:val="004803B8"/>
    <w:rsid w:val="00482941"/>
    <w:rsid w:val="0048422D"/>
    <w:rsid w:val="00496008"/>
    <w:rsid w:val="004A6B29"/>
    <w:rsid w:val="004B2AC5"/>
    <w:rsid w:val="004B3742"/>
    <w:rsid w:val="004B784E"/>
    <w:rsid w:val="004D29EF"/>
    <w:rsid w:val="004D4694"/>
    <w:rsid w:val="004E4AF1"/>
    <w:rsid w:val="004E555D"/>
    <w:rsid w:val="004F21C0"/>
    <w:rsid w:val="004F630C"/>
    <w:rsid w:val="004F693B"/>
    <w:rsid w:val="00506365"/>
    <w:rsid w:val="00507120"/>
    <w:rsid w:val="005249CA"/>
    <w:rsid w:val="00527515"/>
    <w:rsid w:val="005378BC"/>
    <w:rsid w:val="00541C8D"/>
    <w:rsid w:val="005439D2"/>
    <w:rsid w:val="0054479E"/>
    <w:rsid w:val="00553C03"/>
    <w:rsid w:val="00563284"/>
    <w:rsid w:val="005635E7"/>
    <w:rsid w:val="00566678"/>
    <w:rsid w:val="0057349B"/>
    <w:rsid w:val="00575B8F"/>
    <w:rsid w:val="00585D5C"/>
    <w:rsid w:val="005913C7"/>
    <w:rsid w:val="005A143B"/>
    <w:rsid w:val="005D55AD"/>
    <w:rsid w:val="005E10F0"/>
    <w:rsid w:val="005E58D0"/>
    <w:rsid w:val="005E59EE"/>
    <w:rsid w:val="005F296F"/>
    <w:rsid w:val="005F656E"/>
    <w:rsid w:val="006032E4"/>
    <w:rsid w:val="00604108"/>
    <w:rsid w:val="00640DDF"/>
    <w:rsid w:val="00645D05"/>
    <w:rsid w:val="00650E66"/>
    <w:rsid w:val="00651214"/>
    <w:rsid w:val="00651A58"/>
    <w:rsid w:val="00656685"/>
    <w:rsid w:val="00657EC5"/>
    <w:rsid w:val="00665480"/>
    <w:rsid w:val="006654A8"/>
    <w:rsid w:val="00676A0E"/>
    <w:rsid w:val="00683910"/>
    <w:rsid w:val="00683EFD"/>
    <w:rsid w:val="0068718A"/>
    <w:rsid w:val="006923C5"/>
    <w:rsid w:val="006930EF"/>
    <w:rsid w:val="00697FFC"/>
    <w:rsid w:val="006A1ECC"/>
    <w:rsid w:val="006A2CF6"/>
    <w:rsid w:val="006B13BB"/>
    <w:rsid w:val="006C204E"/>
    <w:rsid w:val="006C4150"/>
    <w:rsid w:val="006C45C1"/>
    <w:rsid w:val="006C66E7"/>
    <w:rsid w:val="006C6BF9"/>
    <w:rsid w:val="006D324E"/>
    <w:rsid w:val="006D3AF8"/>
    <w:rsid w:val="006D5E0E"/>
    <w:rsid w:val="006E1BE8"/>
    <w:rsid w:val="006E310F"/>
    <w:rsid w:val="006E77F0"/>
    <w:rsid w:val="0071157A"/>
    <w:rsid w:val="0071260B"/>
    <w:rsid w:val="0071336B"/>
    <w:rsid w:val="0071695E"/>
    <w:rsid w:val="00724111"/>
    <w:rsid w:val="007263F1"/>
    <w:rsid w:val="00735A5F"/>
    <w:rsid w:val="00736985"/>
    <w:rsid w:val="0075110E"/>
    <w:rsid w:val="007579A7"/>
    <w:rsid w:val="00761D3A"/>
    <w:rsid w:val="00761EE7"/>
    <w:rsid w:val="00791C16"/>
    <w:rsid w:val="00797076"/>
    <w:rsid w:val="007A1B47"/>
    <w:rsid w:val="007A757D"/>
    <w:rsid w:val="007B1C49"/>
    <w:rsid w:val="007C28EA"/>
    <w:rsid w:val="007D1E49"/>
    <w:rsid w:val="007D2A20"/>
    <w:rsid w:val="007D3025"/>
    <w:rsid w:val="007F294D"/>
    <w:rsid w:val="007F6D25"/>
    <w:rsid w:val="00800002"/>
    <w:rsid w:val="00803AA3"/>
    <w:rsid w:val="00812A7F"/>
    <w:rsid w:val="00820FD6"/>
    <w:rsid w:val="0082297A"/>
    <w:rsid w:val="00827608"/>
    <w:rsid w:val="00831D22"/>
    <w:rsid w:val="008342AF"/>
    <w:rsid w:val="00834351"/>
    <w:rsid w:val="008454D9"/>
    <w:rsid w:val="00845D30"/>
    <w:rsid w:val="00863AE4"/>
    <w:rsid w:val="00882776"/>
    <w:rsid w:val="00887409"/>
    <w:rsid w:val="00887B64"/>
    <w:rsid w:val="00890FD2"/>
    <w:rsid w:val="00897E2C"/>
    <w:rsid w:val="008A4D7C"/>
    <w:rsid w:val="008A6A44"/>
    <w:rsid w:val="008A6BCD"/>
    <w:rsid w:val="008B3738"/>
    <w:rsid w:val="008C6658"/>
    <w:rsid w:val="008D3F66"/>
    <w:rsid w:val="008D7EAB"/>
    <w:rsid w:val="008E45AD"/>
    <w:rsid w:val="008F559E"/>
    <w:rsid w:val="008F68AC"/>
    <w:rsid w:val="009032AF"/>
    <w:rsid w:val="00906C3A"/>
    <w:rsid w:val="00907CE4"/>
    <w:rsid w:val="00914AA0"/>
    <w:rsid w:val="00927FBA"/>
    <w:rsid w:val="009301B1"/>
    <w:rsid w:val="0093430F"/>
    <w:rsid w:val="00952136"/>
    <w:rsid w:val="00952EA9"/>
    <w:rsid w:val="009566B0"/>
    <w:rsid w:val="00961294"/>
    <w:rsid w:val="00961B8C"/>
    <w:rsid w:val="00972378"/>
    <w:rsid w:val="00973289"/>
    <w:rsid w:val="00983FD9"/>
    <w:rsid w:val="00995EFA"/>
    <w:rsid w:val="009B0C24"/>
    <w:rsid w:val="009D5DCF"/>
    <w:rsid w:val="009E2272"/>
    <w:rsid w:val="009F7D8A"/>
    <w:rsid w:val="00A04855"/>
    <w:rsid w:val="00A12C1B"/>
    <w:rsid w:val="00A27462"/>
    <w:rsid w:val="00A305D7"/>
    <w:rsid w:val="00A35F2C"/>
    <w:rsid w:val="00A412F6"/>
    <w:rsid w:val="00A42438"/>
    <w:rsid w:val="00A474CC"/>
    <w:rsid w:val="00A47E91"/>
    <w:rsid w:val="00A64841"/>
    <w:rsid w:val="00A74740"/>
    <w:rsid w:val="00A77ABE"/>
    <w:rsid w:val="00A858CB"/>
    <w:rsid w:val="00A8605E"/>
    <w:rsid w:val="00A912EE"/>
    <w:rsid w:val="00A9664C"/>
    <w:rsid w:val="00AA3255"/>
    <w:rsid w:val="00AA4B21"/>
    <w:rsid w:val="00AB3CB6"/>
    <w:rsid w:val="00AC0EF6"/>
    <w:rsid w:val="00AC4B30"/>
    <w:rsid w:val="00AC5D4F"/>
    <w:rsid w:val="00AC6201"/>
    <w:rsid w:val="00AD3F54"/>
    <w:rsid w:val="00AD67EC"/>
    <w:rsid w:val="00AE36AD"/>
    <w:rsid w:val="00AE4EC7"/>
    <w:rsid w:val="00AF74E0"/>
    <w:rsid w:val="00B016D4"/>
    <w:rsid w:val="00B04615"/>
    <w:rsid w:val="00B30F34"/>
    <w:rsid w:val="00B35728"/>
    <w:rsid w:val="00B36A18"/>
    <w:rsid w:val="00B4130A"/>
    <w:rsid w:val="00B55276"/>
    <w:rsid w:val="00B565AE"/>
    <w:rsid w:val="00B71D74"/>
    <w:rsid w:val="00B83710"/>
    <w:rsid w:val="00B86B1F"/>
    <w:rsid w:val="00B87CBE"/>
    <w:rsid w:val="00BA1980"/>
    <w:rsid w:val="00BA2DA5"/>
    <w:rsid w:val="00BA340C"/>
    <w:rsid w:val="00BA53AE"/>
    <w:rsid w:val="00BA564D"/>
    <w:rsid w:val="00BA73DA"/>
    <w:rsid w:val="00BC5A35"/>
    <w:rsid w:val="00BD3C22"/>
    <w:rsid w:val="00BD6DF0"/>
    <w:rsid w:val="00BF3F9F"/>
    <w:rsid w:val="00C00912"/>
    <w:rsid w:val="00C0672A"/>
    <w:rsid w:val="00C2166D"/>
    <w:rsid w:val="00C31192"/>
    <w:rsid w:val="00C3347F"/>
    <w:rsid w:val="00C429D3"/>
    <w:rsid w:val="00C66B6A"/>
    <w:rsid w:val="00C74565"/>
    <w:rsid w:val="00C86DBC"/>
    <w:rsid w:val="00C955E8"/>
    <w:rsid w:val="00C9613D"/>
    <w:rsid w:val="00C97045"/>
    <w:rsid w:val="00C97064"/>
    <w:rsid w:val="00C9708C"/>
    <w:rsid w:val="00C97FD6"/>
    <w:rsid w:val="00CA2092"/>
    <w:rsid w:val="00CA52E2"/>
    <w:rsid w:val="00CB275A"/>
    <w:rsid w:val="00CB74D5"/>
    <w:rsid w:val="00CC1CE8"/>
    <w:rsid w:val="00CC29E5"/>
    <w:rsid w:val="00CD5E49"/>
    <w:rsid w:val="00CD5F2D"/>
    <w:rsid w:val="00CE3363"/>
    <w:rsid w:val="00CE5FD6"/>
    <w:rsid w:val="00D019CA"/>
    <w:rsid w:val="00D11C25"/>
    <w:rsid w:val="00D14BA0"/>
    <w:rsid w:val="00D151FA"/>
    <w:rsid w:val="00D17FCA"/>
    <w:rsid w:val="00D311B2"/>
    <w:rsid w:val="00D31FD0"/>
    <w:rsid w:val="00D3253E"/>
    <w:rsid w:val="00D37BEB"/>
    <w:rsid w:val="00D40D85"/>
    <w:rsid w:val="00D41FE1"/>
    <w:rsid w:val="00D4446C"/>
    <w:rsid w:val="00D748DD"/>
    <w:rsid w:val="00D7500E"/>
    <w:rsid w:val="00D77DBD"/>
    <w:rsid w:val="00D8537B"/>
    <w:rsid w:val="00D864E6"/>
    <w:rsid w:val="00DA2155"/>
    <w:rsid w:val="00DB10A0"/>
    <w:rsid w:val="00DB75F6"/>
    <w:rsid w:val="00DC017F"/>
    <w:rsid w:val="00DD3B07"/>
    <w:rsid w:val="00DE26C4"/>
    <w:rsid w:val="00E007B2"/>
    <w:rsid w:val="00E03885"/>
    <w:rsid w:val="00E041FF"/>
    <w:rsid w:val="00E23D5A"/>
    <w:rsid w:val="00E366A4"/>
    <w:rsid w:val="00E40911"/>
    <w:rsid w:val="00E46126"/>
    <w:rsid w:val="00E46464"/>
    <w:rsid w:val="00E46856"/>
    <w:rsid w:val="00E5354D"/>
    <w:rsid w:val="00E570CC"/>
    <w:rsid w:val="00E57762"/>
    <w:rsid w:val="00E60B32"/>
    <w:rsid w:val="00E6208A"/>
    <w:rsid w:val="00E62AE2"/>
    <w:rsid w:val="00E64074"/>
    <w:rsid w:val="00E6603B"/>
    <w:rsid w:val="00E734B9"/>
    <w:rsid w:val="00E7557B"/>
    <w:rsid w:val="00E76B01"/>
    <w:rsid w:val="00E95549"/>
    <w:rsid w:val="00EA086F"/>
    <w:rsid w:val="00EA4E74"/>
    <w:rsid w:val="00EC21C5"/>
    <w:rsid w:val="00EC37B3"/>
    <w:rsid w:val="00ED0BCC"/>
    <w:rsid w:val="00ED684B"/>
    <w:rsid w:val="00ED68BF"/>
    <w:rsid w:val="00EF52D1"/>
    <w:rsid w:val="00F07051"/>
    <w:rsid w:val="00F16235"/>
    <w:rsid w:val="00F21455"/>
    <w:rsid w:val="00F22D0B"/>
    <w:rsid w:val="00F34FC8"/>
    <w:rsid w:val="00F3640E"/>
    <w:rsid w:val="00F37E60"/>
    <w:rsid w:val="00F430C2"/>
    <w:rsid w:val="00F452A8"/>
    <w:rsid w:val="00F4535E"/>
    <w:rsid w:val="00F47775"/>
    <w:rsid w:val="00F4780B"/>
    <w:rsid w:val="00F47C24"/>
    <w:rsid w:val="00F631EF"/>
    <w:rsid w:val="00F75A26"/>
    <w:rsid w:val="00F81DF9"/>
    <w:rsid w:val="00F82788"/>
    <w:rsid w:val="00F867B1"/>
    <w:rsid w:val="00F86A9C"/>
    <w:rsid w:val="00F91687"/>
    <w:rsid w:val="00F918C3"/>
    <w:rsid w:val="00F91F3B"/>
    <w:rsid w:val="00F92F6B"/>
    <w:rsid w:val="00F95BCD"/>
    <w:rsid w:val="00F96DEA"/>
    <w:rsid w:val="00FA66A8"/>
    <w:rsid w:val="00FB2CAB"/>
    <w:rsid w:val="00FE105F"/>
    <w:rsid w:val="00FF4BE4"/>
    <w:rsid w:val="00FF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7CC28A"/>
  <w15:chartTrackingRefBased/>
  <w15:docId w15:val="{B07A8D2D-0DA6-4102-A9E4-847A1DA98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Definition" w:semiHidden="1" w:unhideWhenUsed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07CE4"/>
    <w:rPr>
      <w:lang w:eastAsia="es-MX"/>
    </w:rPr>
  </w:style>
  <w:style w:type="paragraph" w:styleId="Ttulo2">
    <w:name w:val="heading 2"/>
    <w:basedOn w:val="Normal"/>
    <w:next w:val="Normal"/>
    <w:qFormat/>
    <w:pPr>
      <w:keepNext/>
      <w:spacing w:after="120"/>
      <w:outlineLvl w:val="1"/>
    </w:pPr>
    <w:rPr>
      <w:rFonts w:ascii="Humnst777 BT" w:hAnsi="Humnst777 BT"/>
      <w:b/>
      <w:i/>
      <w:spacing w:val="-2"/>
      <w:sz w:val="22"/>
    </w:rPr>
  </w:style>
  <w:style w:type="paragraph" w:styleId="Ttulo8">
    <w:name w:val="heading 8"/>
    <w:basedOn w:val="Normal"/>
    <w:next w:val="Normal"/>
    <w:qFormat/>
    <w:rsid w:val="00F430C2"/>
    <w:pPr>
      <w:spacing w:before="240" w:after="60"/>
      <w:outlineLvl w:val="7"/>
    </w:pPr>
    <w:rPr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link w:val="TextoindependienteCar"/>
    <w:pPr>
      <w:jc w:val="both"/>
    </w:pPr>
    <w:rPr>
      <w:rFonts w:ascii="Tahoma" w:hAnsi="Tahoma"/>
      <w:sz w:val="24"/>
    </w:rPr>
  </w:style>
  <w:style w:type="paragraph" w:styleId="Sangradetextonormal">
    <w:name w:val="Body Text Indent"/>
    <w:basedOn w:val="Normal"/>
    <w:pPr>
      <w:spacing w:after="120"/>
      <w:ind w:left="283"/>
    </w:pPr>
  </w:style>
  <w:style w:type="paragraph" w:styleId="Textonotapie">
    <w:name w:val="footnote text"/>
    <w:basedOn w:val="Normal"/>
    <w:semiHidden/>
  </w:style>
  <w:style w:type="character" w:styleId="Hipervnculo">
    <w:name w:val="Hyperlink"/>
    <w:rPr>
      <w:color w:val="0000FF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Refdenotaalpie">
    <w:name w:val="footnote reference"/>
    <w:semiHidden/>
    <w:rPr>
      <w:vertAlign w:val="superscript"/>
    </w:rPr>
  </w:style>
  <w:style w:type="paragraph" w:styleId="Sangra2detindependiente">
    <w:name w:val="Body Text Indent 2"/>
    <w:basedOn w:val="Normal"/>
    <w:pPr>
      <w:ind w:left="709" w:hanging="349"/>
      <w:jc w:val="both"/>
    </w:pPr>
    <w:rPr>
      <w:rFonts w:ascii="Arial Narrow" w:hAnsi="Arial Narrow"/>
      <w:sz w:val="22"/>
      <w:lang w:val="es-MX"/>
    </w:rPr>
  </w:style>
  <w:style w:type="paragraph" w:customStyle="1" w:styleId="iencuentraerrores">
    <w:name w:val="i encuentra errores."/>
    <w:basedOn w:val="Normal"/>
    <w:pPr>
      <w:jc w:val="both"/>
    </w:pPr>
    <w:rPr>
      <w:lang w:val="en-US"/>
    </w:rPr>
  </w:style>
  <w:style w:type="paragraph" w:styleId="Sangra3detindependiente">
    <w:name w:val="Body Text Indent 3"/>
    <w:basedOn w:val="Normal"/>
    <w:pPr>
      <w:ind w:left="360"/>
    </w:pPr>
    <w:rPr>
      <w:rFonts w:ascii="Arial Narrow" w:hAnsi="Arial Narrow"/>
      <w:b/>
      <w:iCs/>
      <w:sz w:val="22"/>
    </w:rPr>
  </w:style>
  <w:style w:type="paragraph" w:styleId="Ttulo">
    <w:name w:val="Title"/>
    <w:basedOn w:val="Normal"/>
    <w:link w:val="TtuloCar"/>
    <w:qFormat/>
    <w:pPr>
      <w:jc w:val="center"/>
    </w:pPr>
    <w:rPr>
      <w:rFonts w:ascii="Arial Narrow" w:hAnsi="Arial Narrow"/>
      <w:b/>
      <w:sz w:val="24"/>
      <w:szCs w:val="24"/>
    </w:rPr>
  </w:style>
  <w:style w:type="table" w:styleId="Tablaconcuadrcula">
    <w:name w:val="Table Grid"/>
    <w:basedOn w:val="Tablanormal"/>
    <w:uiPriority w:val="39"/>
    <w:rsid w:val="006C6B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Car">
    <w:name w:val="Título Car"/>
    <w:link w:val="Ttulo"/>
    <w:rsid w:val="00136FA4"/>
    <w:rPr>
      <w:rFonts w:ascii="Arial Narrow" w:hAnsi="Arial Narrow"/>
      <w:b/>
      <w:sz w:val="24"/>
      <w:szCs w:val="24"/>
      <w:lang w:eastAsia="es-MX"/>
    </w:rPr>
  </w:style>
  <w:style w:type="character" w:customStyle="1" w:styleId="EncabezadoCar">
    <w:name w:val="Encabezado Car"/>
    <w:link w:val="Encabezado"/>
    <w:rsid w:val="006D324E"/>
    <w:rPr>
      <w:lang w:eastAsia="es-MX"/>
    </w:rPr>
  </w:style>
  <w:style w:type="paragraph" w:styleId="Prrafodelista">
    <w:name w:val="List Paragraph"/>
    <w:basedOn w:val="Normal"/>
    <w:uiPriority w:val="34"/>
    <w:qFormat/>
    <w:rsid w:val="00BA53AE"/>
    <w:pPr>
      <w:ind w:left="708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340C"/>
    <w:rPr>
      <w:lang w:eastAsia="es-MX"/>
    </w:rPr>
  </w:style>
  <w:style w:type="paragraph" w:styleId="Sinespaciado">
    <w:name w:val="No Spacing"/>
    <w:uiPriority w:val="1"/>
    <w:qFormat/>
    <w:rsid w:val="0024505E"/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paragraph" w:styleId="NormalWeb">
    <w:name w:val="Normal (Web)"/>
    <w:basedOn w:val="Normal"/>
    <w:uiPriority w:val="99"/>
    <w:unhideWhenUsed/>
    <w:rsid w:val="00A47E91"/>
    <w:pPr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A47E91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D77DBD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rsid w:val="00927FBA"/>
    <w:rPr>
      <w:rFonts w:ascii="Tahoma" w:hAnsi="Tahoma"/>
      <w:sz w:val="24"/>
      <w:lang w:eastAsia="es-MX"/>
    </w:rPr>
  </w:style>
  <w:style w:type="paragraph" w:styleId="Textoindependiente3">
    <w:name w:val="Body Text 3"/>
    <w:basedOn w:val="Normal"/>
    <w:link w:val="Textoindependiente3Car"/>
    <w:rsid w:val="00EA4E74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rsid w:val="00EA4E74"/>
    <w:rPr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4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chivos%20de%20programa\Microsoft%20Office\Plantillas\~wd07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~wd07.tmp</Template>
  <TotalTime>12</TotalTime>
  <Pages>1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Escuela Colombiana de Ingeniería</vt:lpstr>
    </vt:vector>
  </TitlesOfParts>
  <Company>ESC. COLOMBIANA DE INGENIERIA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Colombiana de Ingeniería</dc:title>
  <dc:subject/>
  <dc:creator>Patricia Salazar Perdomo</dc:creator>
  <cp:keywords/>
  <cp:lastModifiedBy>PATRICIA SALAZAR PERDOMO</cp:lastModifiedBy>
  <cp:revision>10</cp:revision>
  <cp:lastPrinted>2023-01-30T15:47:00Z</cp:lastPrinted>
  <dcterms:created xsi:type="dcterms:W3CDTF">2023-02-10T17:39:00Z</dcterms:created>
  <dcterms:modified xsi:type="dcterms:W3CDTF">2023-09-03T03:09:00Z</dcterms:modified>
</cp:coreProperties>
</file>